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665" w:rsidRDefault="008A32FD" w:rsidP="00737B83">
      <w:pPr>
        <w:pStyle w:val="BodyText"/>
        <w:spacing w:before="101"/>
      </w:pPr>
      <w:r>
        <w:t>Test task:</w:t>
      </w:r>
    </w:p>
    <w:p w:rsidR="00851EEC" w:rsidRDefault="00851EEC"/>
    <w:p w:rsidR="008A32FD" w:rsidRDefault="008A32FD">
      <w:r>
        <w:t>Create a mini game using Pixi (using Typescript would be a huge plus)</w:t>
      </w:r>
      <w:r w:rsidR="00851EEC">
        <w:t>:</w:t>
      </w:r>
    </w:p>
    <w:p w:rsidR="00851EEC" w:rsidRPr="00851EEC" w:rsidRDefault="00851EEC">
      <w:pPr>
        <w:rPr>
          <w:u w:val="single"/>
        </w:rPr>
      </w:pPr>
      <w:r w:rsidRPr="00851EEC">
        <w:rPr>
          <w:u w:val="single"/>
        </w:rPr>
        <w:t>Mandatory tasks:</w:t>
      </w:r>
    </w:p>
    <w:p w:rsidR="00851EEC" w:rsidRDefault="00737B83" w:rsidP="00851EEC">
      <w:pPr>
        <w:pStyle w:val="ListParagraph"/>
        <w:numPr>
          <w:ilvl w:val="0"/>
          <w:numId w:val="8"/>
        </w:numPr>
      </w:pPr>
      <w:r>
        <w:t>Create a</w:t>
      </w:r>
      <w:r w:rsidR="00851EEC">
        <w:t xml:space="preserve"> deck of cards (5) face down. Each card should be placed with small offset (so that we see the quantity of cards).</w:t>
      </w:r>
    </w:p>
    <w:p w:rsidR="00737B83" w:rsidRDefault="00737B83" w:rsidP="00851EEC">
      <w:pPr>
        <w:pStyle w:val="ListParagraph"/>
        <w:numPr>
          <w:ilvl w:val="0"/>
          <w:numId w:val="8"/>
        </w:numPr>
      </w:pPr>
      <w:r>
        <w:t>Create ‘Reveal’ button.</w:t>
      </w:r>
    </w:p>
    <w:p w:rsidR="00896F99" w:rsidRDefault="00851EEC" w:rsidP="00896F99">
      <w:pPr>
        <w:pStyle w:val="ListParagraph"/>
        <w:numPr>
          <w:ilvl w:val="0"/>
          <w:numId w:val="8"/>
        </w:numPr>
      </w:pPr>
      <w:r>
        <w:t xml:space="preserve">On click on </w:t>
      </w:r>
      <w:r w:rsidR="00737B83">
        <w:t>the button</w:t>
      </w:r>
      <w:r>
        <w:t xml:space="preserve"> -&gt; the </w:t>
      </w:r>
      <w:r w:rsidR="00737B83">
        <w:t xml:space="preserve">top </w:t>
      </w:r>
      <w:r>
        <w:t>card flips face up</w:t>
      </w:r>
      <w:r w:rsidR="00737B83">
        <w:t xml:space="preserve"> and disappears after 1 second</w:t>
      </w:r>
    </w:p>
    <w:p w:rsidR="00737B83" w:rsidRDefault="00737B83" w:rsidP="00896F99">
      <w:pPr>
        <w:pStyle w:val="ListParagraph"/>
        <w:numPr>
          <w:ilvl w:val="0"/>
          <w:numId w:val="8"/>
        </w:numPr>
      </w:pPr>
      <w:r>
        <w:t>Clicking on ‘Reveal’ button again will reveal the next card</w:t>
      </w:r>
    </w:p>
    <w:p w:rsidR="004B1365" w:rsidRDefault="004B1365" w:rsidP="004B1365">
      <w:pPr>
        <w:pStyle w:val="ListParagraph"/>
        <w:numPr>
          <w:ilvl w:val="0"/>
          <w:numId w:val="8"/>
        </w:numPr>
      </w:pPr>
      <w:r>
        <w:t>Cards deck should be a separate component with public method ‘</w:t>
      </w:r>
      <w:proofErr w:type="spellStart"/>
      <w:r>
        <w:t>revealNext</w:t>
      </w:r>
      <w:proofErr w:type="spellEnd"/>
      <w:r>
        <w:t>’, which should be used to reveal the card</w:t>
      </w:r>
    </w:p>
    <w:p w:rsidR="00737B83" w:rsidRDefault="00737B83" w:rsidP="00737B83"/>
    <w:p w:rsidR="00737B83" w:rsidRDefault="00737B83" w:rsidP="00737B83"/>
    <w:p w:rsidR="00896F99" w:rsidRPr="00A32C1A" w:rsidRDefault="00896F99" w:rsidP="00896F99">
      <w:r w:rsidRPr="00896F99">
        <w:rPr>
          <w:noProof/>
        </w:rPr>
        <w:t xml:space="preserve"> </w:t>
      </w:r>
      <w:r w:rsidR="0045481A" w:rsidRPr="0045481A">
        <w:rPr>
          <w:noProof/>
        </w:rPr>
        <w:drawing>
          <wp:inline distT="0" distB="0" distL="0" distR="0" wp14:anchorId="438ADF33" wp14:editId="6A93D456">
            <wp:extent cx="3938246" cy="2208362"/>
            <wp:effectExtent l="0" t="0" r="0" b="1905"/>
            <wp:docPr id="109370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02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677" cy="22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99" w:rsidRDefault="00896F99" w:rsidP="00896F99"/>
    <w:p w:rsidR="00851EEC" w:rsidRDefault="00851EEC" w:rsidP="00851EEC"/>
    <w:p w:rsidR="00851EEC" w:rsidRDefault="00851EEC" w:rsidP="00851EEC">
      <w:r w:rsidRPr="00851EEC">
        <w:rPr>
          <w:u w:val="single"/>
        </w:rPr>
        <w:t xml:space="preserve">Bonus </w:t>
      </w:r>
      <w:proofErr w:type="gramStart"/>
      <w:r w:rsidRPr="00851EEC">
        <w:rPr>
          <w:u w:val="single"/>
        </w:rPr>
        <w:t>tasks</w:t>
      </w:r>
      <w:r>
        <w:t>(</w:t>
      </w:r>
      <w:proofErr w:type="gramEnd"/>
      <w:r>
        <w:t>not necessary, but the more feature from this list will be implemented the better):</w:t>
      </w:r>
    </w:p>
    <w:p w:rsidR="00851EEC" w:rsidRDefault="00737B83" w:rsidP="00851EEC">
      <w:pPr>
        <w:pStyle w:val="ListParagraph"/>
        <w:numPr>
          <w:ilvl w:val="0"/>
          <w:numId w:val="9"/>
        </w:numPr>
      </w:pPr>
      <w:r>
        <w:t>Implement flip animation</w:t>
      </w:r>
    </w:p>
    <w:p w:rsidR="00737B83" w:rsidRDefault="00737B83" w:rsidP="00851EEC">
      <w:pPr>
        <w:pStyle w:val="ListParagraph"/>
        <w:numPr>
          <w:ilvl w:val="0"/>
          <w:numId w:val="9"/>
        </w:numPr>
      </w:pPr>
      <w:r>
        <w:t>Implement fade out card animation (tween alpha from 1 to 0)</w:t>
      </w:r>
    </w:p>
    <w:p w:rsidR="00851EEC" w:rsidRDefault="00851EEC" w:rsidP="00851EEC">
      <w:pPr>
        <w:pStyle w:val="ListParagraph"/>
        <w:numPr>
          <w:ilvl w:val="0"/>
          <w:numId w:val="9"/>
        </w:numPr>
      </w:pPr>
      <w:r>
        <w:t>Add any sound effect (</w:t>
      </w:r>
      <w:proofErr w:type="gramStart"/>
      <w:r>
        <w:t>e.g.</w:t>
      </w:r>
      <w:proofErr w:type="gramEnd"/>
      <w:r>
        <w:t xml:space="preserve"> on button click or on card flip)</w:t>
      </w:r>
    </w:p>
    <w:p w:rsidR="00851EEC" w:rsidRDefault="00851EEC" w:rsidP="00896F99">
      <w:pPr>
        <w:pStyle w:val="ListParagraph"/>
        <w:ind w:left="720"/>
      </w:pPr>
    </w:p>
    <w:p w:rsidR="00896F99" w:rsidRPr="00896F99" w:rsidRDefault="00896F99" w:rsidP="00896F99">
      <w:pPr>
        <w:pStyle w:val="ListParagraph"/>
        <w:rPr>
          <w:u w:val="single"/>
        </w:rPr>
      </w:pPr>
      <w:r w:rsidRPr="00896F99">
        <w:rPr>
          <w:u w:val="single"/>
        </w:rPr>
        <w:t>Notes:</w:t>
      </w:r>
    </w:p>
    <w:p w:rsidR="00896F99" w:rsidRPr="00896F99" w:rsidRDefault="00896F99" w:rsidP="00896F99">
      <w:pPr>
        <w:pStyle w:val="ListParagraph"/>
      </w:pPr>
      <w:r>
        <w:tab/>
        <w:t xml:space="preserve">Assets/art doesn’t </w:t>
      </w:r>
      <w:r w:rsidR="00737B83">
        <w:t>matter</w:t>
      </w:r>
      <w:r>
        <w:t>, you can use anything downloaded from the internet, generated or created by yourself</w:t>
      </w:r>
    </w:p>
    <w:p w:rsidR="008A32FD" w:rsidRDefault="008A32FD"/>
    <w:p w:rsidR="008A32FD" w:rsidRDefault="008A32FD"/>
    <w:p w:rsidR="008A32FD" w:rsidRDefault="008A32FD">
      <w:r>
        <w:t xml:space="preserve">Acceptance criteria: </w:t>
      </w:r>
    </w:p>
    <w:p w:rsidR="008A32FD" w:rsidRDefault="008A32FD" w:rsidP="008A32FD">
      <w:pPr>
        <w:pStyle w:val="ListParagraph"/>
        <w:numPr>
          <w:ilvl w:val="0"/>
          <w:numId w:val="7"/>
        </w:numPr>
      </w:pPr>
      <w:r>
        <w:lastRenderedPageBreak/>
        <w:t xml:space="preserve">Provide zip with source code or a link to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/bitbucket</w:t>
      </w:r>
    </w:p>
    <w:p w:rsidR="008A32FD" w:rsidRDefault="008A32FD" w:rsidP="008A32FD">
      <w:pPr>
        <w:pStyle w:val="ListParagraph"/>
        <w:numPr>
          <w:ilvl w:val="0"/>
          <w:numId w:val="7"/>
        </w:numPr>
      </w:pPr>
      <w:r>
        <w:t xml:space="preserve">Provide instructions on how to </w:t>
      </w:r>
      <w:r w:rsidR="00851EEC">
        <w:t>build/run the game</w:t>
      </w:r>
    </w:p>
    <w:p w:rsidR="00896F99" w:rsidRDefault="00896F99" w:rsidP="00896F99">
      <w:pPr>
        <w:ind w:left="360"/>
      </w:pPr>
    </w:p>
    <w:p w:rsidR="00851EEC" w:rsidRPr="008A32FD" w:rsidRDefault="00851EEC" w:rsidP="00851EEC">
      <w:pPr>
        <w:pStyle w:val="ListParagraph"/>
        <w:ind w:left="720"/>
      </w:pPr>
    </w:p>
    <w:sectPr w:rsidR="00851EEC" w:rsidRPr="008A32FD">
      <w:pgSz w:w="16840" w:h="11910" w:orient="landscape"/>
      <w:pgMar w:top="1100" w:right="24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302"/>
    <w:multiLevelType w:val="hybridMultilevel"/>
    <w:tmpl w:val="72383D9C"/>
    <w:lvl w:ilvl="0" w:tplc="AAAE699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224485F"/>
    <w:multiLevelType w:val="hybridMultilevel"/>
    <w:tmpl w:val="7324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D3F28"/>
    <w:multiLevelType w:val="hybridMultilevel"/>
    <w:tmpl w:val="40CE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04655"/>
    <w:multiLevelType w:val="hybridMultilevel"/>
    <w:tmpl w:val="E4B458B8"/>
    <w:lvl w:ilvl="0" w:tplc="1B3AF56C">
      <w:numFmt w:val="bullet"/>
      <w:lvlText w:val="-"/>
      <w:lvlJc w:val="left"/>
      <w:pPr>
        <w:ind w:left="110" w:hanging="144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18"/>
        <w:szCs w:val="18"/>
      </w:rPr>
    </w:lvl>
    <w:lvl w:ilvl="1" w:tplc="E02821BC">
      <w:numFmt w:val="bullet"/>
      <w:lvlText w:val="•"/>
      <w:lvlJc w:val="left"/>
      <w:pPr>
        <w:ind w:left="925" w:hanging="144"/>
      </w:pPr>
      <w:rPr>
        <w:rFonts w:hint="default"/>
      </w:rPr>
    </w:lvl>
    <w:lvl w:ilvl="2" w:tplc="9878D364">
      <w:numFmt w:val="bullet"/>
      <w:lvlText w:val="•"/>
      <w:lvlJc w:val="left"/>
      <w:pPr>
        <w:ind w:left="1751" w:hanging="144"/>
      </w:pPr>
      <w:rPr>
        <w:rFonts w:hint="default"/>
      </w:rPr>
    </w:lvl>
    <w:lvl w:ilvl="3" w:tplc="535A3A08">
      <w:numFmt w:val="bullet"/>
      <w:lvlText w:val="•"/>
      <w:lvlJc w:val="left"/>
      <w:pPr>
        <w:ind w:left="2577" w:hanging="144"/>
      </w:pPr>
      <w:rPr>
        <w:rFonts w:hint="default"/>
      </w:rPr>
    </w:lvl>
    <w:lvl w:ilvl="4" w:tplc="CCB6EBCC">
      <w:numFmt w:val="bullet"/>
      <w:lvlText w:val="•"/>
      <w:lvlJc w:val="left"/>
      <w:pPr>
        <w:ind w:left="3403" w:hanging="144"/>
      </w:pPr>
      <w:rPr>
        <w:rFonts w:hint="default"/>
      </w:rPr>
    </w:lvl>
    <w:lvl w:ilvl="5" w:tplc="9C18D3DA">
      <w:numFmt w:val="bullet"/>
      <w:lvlText w:val="•"/>
      <w:lvlJc w:val="left"/>
      <w:pPr>
        <w:ind w:left="4229" w:hanging="144"/>
      </w:pPr>
      <w:rPr>
        <w:rFonts w:hint="default"/>
      </w:rPr>
    </w:lvl>
    <w:lvl w:ilvl="6" w:tplc="D494B110">
      <w:numFmt w:val="bullet"/>
      <w:lvlText w:val="•"/>
      <w:lvlJc w:val="left"/>
      <w:pPr>
        <w:ind w:left="5055" w:hanging="144"/>
      </w:pPr>
      <w:rPr>
        <w:rFonts w:hint="default"/>
      </w:rPr>
    </w:lvl>
    <w:lvl w:ilvl="7" w:tplc="59EAC038">
      <w:numFmt w:val="bullet"/>
      <w:lvlText w:val="•"/>
      <w:lvlJc w:val="left"/>
      <w:pPr>
        <w:ind w:left="5881" w:hanging="144"/>
      </w:pPr>
      <w:rPr>
        <w:rFonts w:hint="default"/>
      </w:rPr>
    </w:lvl>
    <w:lvl w:ilvl="8" w:tplc="9DE4E078">
      <w:numFmt w:val="bullet"/>
      <w:lvlText w:val="•"/>
      <w:lvlJc w:val="left"/>
      <w:pPr>
        <w:ind w:left="6707" w:hanging="144"/>
      </w:pPr>
      <w:rPr>
        <w:rFonts w:hint="default"/>
      </w:rPr>
    </w:lvl>
  </w:abstractNum>
  <w:abstractNum w:abstractNumId="4" w15:restartNumberingAfterBreak="0">
    <w:nsid w:val="440090A1"/>
    <w:multiLevelType w:val="hybridMultilevel"/>
    <w:tmpl w:val="35DA7426"/>
    <w:lvl w:ilvl="0" w:tplc="7B0E5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84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6F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60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E9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4B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C4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40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02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F5823"/>
    <w:multiLevelType w:val="hybridMultilevel"/>
    <w:tmpl w:val="DEE216CE"/>
    <w:lvl w:ilvl="0" w:tplc="5776DDDA">
      <w:start w:val="1"/>
      <w:numFmt w:val="decimal"/>
      <w:lvlText w:val="%1."/>
      <w:lvlJc w:val="left"/>
      <w:pPr>
        <w:ind w:left="83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18"/>
        <w:szCs w:val="18"/>
      </w:rPr>
    </w:lvl>
    <w:lvl w:ilvl="1" w:tplc="8DB6127C"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7990EE54">
      <w:numFmt w:val="bullet"/>
      <w:lvlText w:val="•"/>
      <w:lvlJc w:val="left"/>
      <w:pPr>
        <w:ind w:left="2824" w:hanging="360"/>
      </w:pPr>
      <w:rPr>
        <w:rFonts w:hint="default"/>
      </w:rPr>
    </w:lvl>
    <w:lvl w:ilvl="3" w:tplc="94920E56">
      <w:numFmt w:val="bullet"/>
      <w:lvlText w:val="•"/>
      <w:lvlJc w:val="left"/>
      <w:pPr>
        <w:ind w:left="3817" w:hanging="360"/>
      </w:pPr>
      <w:rPr>
        <w:rFonts w:hint="default"/>
      </w:rPr>
    </w:lvl>
    <w:lvl w:ilvl="4" w:tplc="74123C2A">
      <w:numFmt w:val="bullet"/>
      <w:lvlText w:val="•"/>
      <w:lvlJc w:val="left"/>
      <w:pPr>
        <w:ind w:left="4809" w:hanging="360"/>
      </w:pPr>
      <w:rPr>
        <w:rFonts w:hint="default"/>
      </w:rPr>
    </w:lvl>
    <w:lvl w:ilvl="5" w:tplc="7A768CCA">
      <w:numFmt w:val="bullet"/>
      <w:lvlText w:val="•"/>
      <w:lvlJc w:val="left"/>
      <w:pPr>
        <w:ind w:left="5802" w:hanging="360"/>
      </w:pPr>
      <w:rPr>
        <w:rFonts w:hint="default"/>
      </w:rPr>
    </w:lvl>
    <w:lvl w:ilvl="6" w:tplc="9B78F5AC">
      <w:numFmt w:val="bullet"/>
      <w:lvlText w:val="•"/>
      <w:lvlJc w:val="left"/>
      <w:pPr>
        <w:ind w:left="6794" w:hanging="360"/>
      </w:pPr>
      <w:rPr>
        <w:rFonts w:hint="default"/>
      </w:rPr>
    </w:lvl>
    <w:lvl w:ilvl="7" w:tplc="7048F980">
      <w:numFmt w:val="bullet"/>
      <w:lvlText w:val="•"/>
      <w:lvlJc w:val="left"/>
      <w:pPr>
        <w:ind w:left="7786" w:hanging="360"/>
      </w:pPr>
      <w:rPr>
        <w:rFonts w:hint="default"/>
      </w:rPr>
    </w:lvl>
    <w:lvl w:ilvl="8" w:tplc="4CE68808">
      <w:numFmt w:val="bullet"/>
      <w:lvlText w:val="•"/>
      <w:lvlJc w:val="left"/>
      <w:pPr>
        <w:ind w:left="8779" w:hanging="360"/>
      </w:pPr>
      <w:rPr>
        <w:rFonts w:hint="default"/>
      </w:rPr>
    </w:lvl>
  </w:abstractNum>
  <w:abstractNum w:abstractNumId="6" w15:restartNumberingAfterBreak="0">
    <w:nsid w:val="4A875FFA"/>
    <w:multiLevelType w:val="hybridMultilevel"/>
    <w:tmpl w:val="4858A3FE"/>
    <w:lvl w:ilvl="0" w:tplc="213EC88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576342D9"/>
    <w:multiLevelType w:val="hybridMultilevel"/>
    <w:tmpl w:val="3940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3C047"/>
    <w:multiLevelType w:val="hybridMultilevel"/>
    <w:tmpl w:val="B2D2B7AC"/>
    <w:lvl w:ilvl="0" w:tplc="D6864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2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45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24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EF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24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2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A1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03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348118">
    <w:abstractNumId w:val="4"/>
  </w:num>
  <w:num w:numId="2" w16cid:durableId="984697073">
    <w:abstractNumId w:val="8"/>
  </w:num>
  <w:num w:numId="3" w16cid:durableId="667562883">
    <w:abstractNumId w:val="3"/>
  </w:num>
  <w:num w:numId="4" w16cid:durableId="1090128390">
    <w:abstractNumId w:val="5"/>
  </w:num>
  <w:num w:numId="5" w16cid:durableId="1090158302">
    <w:abstractNumId w:val="0"/>
  </w:num>
  <w:num w:numId="6" w16cid:durableId="1829438133">
    <w:abstractNumId w:val="6"/>
  </w:num>
  <w:num w:numId="7" w16cid:durableId="377241734">
    <w:abstractNumId w:val="2"/>
  </w:num>
  <w:num w:numId="8" w16cid:durableId="366955155">
    <w:abstractNumId w:val="1"/>
  </w:num>
  <w:num w:numId="9" w16cid:durableId="1727534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83"/>
    <w:rsid w:val="000B59AC"/>
    <w:rsid w:val="00342113"/>
    <w:rsid w:val="0045481A"/>
    <w:rsid w:val="004B1365"/>
    <w:rsid w:val="004F69B7"/>
    <w:rsid w:val="00540665"/>
    <w:rsid w:val="006A28EF"/>
    <w:rsid w:val="00737B83"/>
    <w:rsid w:val="00851EEC"/>
    <w:rsid w:val="00896F99"/>
    <w:rsid w:val="008A32FD"/>
    <w:rsid w:val="00950778"/>
    <w:rsid w:val="00A32C1A"/>
    <w:rsid w:val="00AC08B6"/>
    <w:rsid w:val="00C030F6"/>
    <w:rsid w:val="011BF6D3"/>
    <w:rsid w:val="019E4B6B"/>
    <w:rsid w:val="099034F3"/>
    <w:rsid w:val="0A96CD6D"/>
    <w:rsid w:val="0B33F2DA"/>
    <w:rsid w:val="0C31031E"/>
    <w:rsid w:val="0CCFC33B"/>
    <w:rsid w:val="0D7C4758"/>
    <w:rsid w:val="0DCCD37F"/>
    <w:rsid w:val="100763FD"/>
    <w:rsid w:val="10E3F248"/>
    <w:rsid w:val="14C1ACC3"/>
    <w:rsid w:val="166EB7FB"/>
    <w:rsid w:val="1676A581"/>
    <w:rsid w:val="16B80FA0"/>
    <w:rsid w:val="180A885C"/>
    <w:rsid w:val="19951DE6"/>
    <w:rsid w:val="201D87C7"/>
    <w:rsid w:val="21B16AA2"/>
    <w:rsid w:val="24DC473C"/>
    <w:rsid w:val="263B7FD5"/>
    <w:rsid w:val="282899AC"/>
    <w:rsid w:val="29C46A0D"/>
    <w:rsid w:val="2B445AD4"/>
    <w:rsid w:val="2C02F15C"/>
    <w:rsid w:val="310E4627"/>
    <w:rsid w:val="34D6F83B"/>
    <w:rsid w:val="35E1B74A"/>
    <w:rsid w:val="383EBD76"/>
    <w:rsid w:val="38714A9E"/>
    <w:rsid w:val="398EA67C"/>
    <w:rsid w:val="3A7CD93D"/>
    <w:rsid w:val="3A867E8C"/>
    <w:rsid w:val="42DE10AC"/>
    <w:rsid w:val="477A8318"/>
    <w:rsid w:val="4ACB4C37"/>
    <w:rsid w:val="4BE9AECC"/>
    <w:rsid w:val="4DF1B222"/>
    <w:rsid w:val="4EE95C06"/>
    <w:rsid w:val="533207E2"/>
    <w:rsid w:val="5565F170"/>
    <w:rsid w:val="59782CC8"/>
    <w:rsid w:val="5A05266E"/>
    <w:rsid w:val="5BE4134A"/>
    <w:rsid w:val="5DC61D3F"/>
    <w:rsid w:val="63769055"/>
    <w:rsid w:val="64D60746"/>
    <w:rsid w:val="665C3F76"/>
    <w:rsid w:val="69E41DB1"/>
    <w:rsid w:val="6B3AAD39"/>
    <w:rsid w:val="6B4B374A"/>
    <w:rsid w:val="6D156EAA"/>
    <w:rsid w:val="6D5CC3EB"/>
    <w:rsid w:val="70CCD82D"/>
    <w:rsid w:val="71803A1A"/>
    <w:rsid w:val="72C36EA8"/>
    <w:rsid w:val="763C5775"/>
    <w:rsid w:val="771CCE8E"/>
    <w:rsid w:val="7B5DF9DE"/>
    <w:rsid w:val="7BD8902E"/>
    <w:rsid w:val="7DB6AFB4"/>
    <w:rsid w:val="7E54D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E937"/>
  <w15:docId w15:val="{582A2925-F91D-FC41-8601-BE4ABAB9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Desktop/testtas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60AEA13C10363488482AA4BB8B21B06" ma:contentTypeVersion="18" ma:contentTypeDescription="Створення нового документа." ma:contentTypeScope="" ma:versionID="f0d68b2c79cfebe4c244f097a2d354c1">
  <xsd:schema xmlns:xsd="http://www.w3.org/2001/XMLSchema" xmlns:xs="http://www.w3.org/2001/XMLSchema" xmlns:p="http://schemas.microsoft.com/office/2006/metadata/properties" xmlns:ns2="6f283fc6-6323-4172-8e45-54bd7da5ce99" xmlns:ns3="4b7c1a03-5c34-40da-9960-f0f5510c1a80" targetNamespace="http://schemas.microsoft.com/office/2006/metadata/properties" ma:root="true" ma:fieldsID="cb9f42e8664b601172092e026fd0753c" ns2:_="" ns3:_="">
    <xsd:import namespace="6f283fc6-6323-4172-8e45-54bd7da5ce99"/>
    <xsd:import namespace="4b7c1a03-5c34-40da-9960-f0f5510c1a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83fc6-6323-4172-8e45-54bd7da5c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234aa53c-089a-400c-8860-78b2a8ee1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c1a03-5c34-40da-9960-f0f5510c1a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e52aaf-43a7-4526-b24a-6584ffab4f49}" ma:internalName="TaxCatchAll" ma:showField="CatchAllData" ma:web="4b7c1a03-5c34-40da-9960-f0f5510c1a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7c1a03-5c34-40da-9960-f0f5510c1a80" xsi:nil="true"/>
    <lcf76f155ced4ddcb4097134ff3c332f xmlns="6f283fc6-6323-4172-8e45-54bd7da5ce99">
      <Terms xmlns="http://schemas.microsoft.com/office/infopath/2007/PartnerControls"/>
    </lcf76f155ced4ddcb4097134ff3c332f>
    <SharedWithUsers xmlns="4b7c1a03-5c34-40da-9960-f0f5510c1a80">
      <UserInfo>
        <DisplayName>Bohdan Lazirko</DisplayName>
        <AccountId>725</AccountId>
        <AccountType/>
      </UserInfo>
      <UserInfo>
        <DisplayName>Denys Pyura</DisplayName>
        <AccountId>668</AccountId>
        <AccountType/>
      </UserInfo>
      <UserInfo>
        <DisplayName>Oleksandr Sakovskyi</DisplayName>
        <AccountId>732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5C2EA52-5762-4F69-8189-73FAE68108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B2D65-4BF0-4F54-937F-146915FEE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83fc6-6323-4172-8e45-54bd7da5ce99"/>
    <ds:schemaRef ds:uri="4b7c1a03-5c34-40da-9960-f0f5510c1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15F57A-E1C7-43B8-B7CC-4BF63F27E484}">
  <ds:schemaRefs>
    <ds:schemaRef ds:uri="http://schemas.microsoft.com/office/2006/metadata/properties"/>
    <ds:schemaRef ds:uri="http://schemas.microsoft.com/office/infopath/2007/PartnerControls"/>
    <ds:schemaRef ds:uri="4b7c1a03-5c34-40da-9960-f0f5510c1a80"/>
    <ds:schemaRef ds:uri="6f283fc6-6323-4172-8e45-54bd7da5ce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testtask.dotm</Template>
  <TotalTime>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2025-06-30T19:08:00Z</cp:lastPrinted>
  <dcterms:created xsi:type="dcterms:W3CDTF">2025-07-02T14:47:00Z</dcterms:created>
  <dcterms:modified xsi:type="dcterms:W3CDTF">2025-07-02T15:14:00Z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2023-04-13T00:00:00Z</vt:filetime>
  </property>
  <property fmtid="{D5CDD505-2E9C-101B-9397-08002B2CF9AE}" pid="5" name="ContentTypeId">
    <vt:lpwstr>0x010100560AEA13C10363488482AA4BB8B21B06</vt:lpwstr>
  </property>
  <property fmtid="{D5CDD505-2E9C-101B-9397-08002B2CF9AE}" pid="6" name="MediaServiceImageTags">
    <vt:lpwstr/>
  </property>
</Properties>
</file>